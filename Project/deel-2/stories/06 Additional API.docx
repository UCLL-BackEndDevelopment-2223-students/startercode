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07D1A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5A76" w:rsidRPr="00307D1A">
            <w:rPr>
              <w:rFonts w:cstheme="minorHAnsi"/>
              <w:lang w:val="en-US"/>
            </w:rPr>
            <w:t>06 Additional API</w:t>
          </w:r>
        </w:sdtContent>
      </w:sdt>
    </w:p>
    <w:p w14:paraId="615D5E9E" w14:textId="77777777" w:rsidR="00DA26AD" w:rsidRPr="00307D1A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07D1A">
        <w:rPr>
          <w:rFonts w:cstheme="minorHAnsi"/>
          <w:lang w:val="en-US"/>
        </w:rPr>
        <w:t>Description</w:t>
      </w:r>
    </w:p>
    <w:p w14:paraId="7953E9E4" w14:textId="7C6B98B0" w:rsidR="00DA26AD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Pr="00307D1A" w:rsidRDefault="005A3D27" w:rsidP="005A3D27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 w:rsidRPr="00307D1A">
        <w:rPr>
          <w:rFonts w:asciiTheme="minorHAnsi" w:hAnsiTheme="minorHAnsi" w:cstheme="minorHAnsi"/>
          <w:lang w:val="en-US"/>
        </w:rPr>
        <w:t>following</w:t>
      </w:r>
      <w:proofErr w:type="gramEnd"/>
      <w:r w:rsidRPr="00307D1A">
        <w:rPr>
          <w:rFonts w:asciiTheme="minorHAnsi" w:hAnsiTheme="minorHAnsi" w:cstheme="minorHAnsi"/>
          <w:lang w:val="en-US"/>
        </w:rPr>
        <w:t xml:space="preserve"> fields: “id” (long), “title” (String), “</w:t>
      </w:r>
      <w:proofErr w:type="spellStart"/>
      <w:r w:rsidRPr="00307D1A">
        <w:rPr>
          <w:rFonts w:asciiTheme="minorHAnsi" w:hAnsiTheme="minorHAnsi" w:cstheme="minorHAnsi"/>
          <w:lang w:val="en-US"/>
        </w:rPr>
        <w:t>numberInStock</w:t>
      </w:r>
      <w:proofErr w:type="spellEnd"/>
      <w:r w:rsidRPr="00307D1A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07D1A">
        <w:rPr>
          <w:rFonts w:asciiTheme="minorHAnsi" w:hAnsiTheme="minorHAnsi" w:cstheme="minorHAnsi"/>
          <w:lang w:val="en-US"/>
        </w:rPr>
        <w:t>inColor</w:t>
      </w:r>
      <w:proofErr w:type="spellEnd"/>
      <w:r w:rsidRPr="00307D1A">
        <w:rPr>
          <w:rFonts w:asciiTheme="minorHAnsi" w:hAnsiTheme="minorHAnsi" w:cstheme="minorHAnsi"/>
          <w:lang w:val="en-US"/>
        </w:rPr>
        <w:t>” (Boolean), “</w:t>
      </w:r>
      <w:proofErr w:type="spellStart"/>
      <w:r w:rsidRPr="00307D1A">
        <w:rPr>
          <w:rFonts w:asciiTheme="minorHAnsi" w:hAnsiTheme="minorHAnsi" w:cstheme="minorHAnsi"/>
          <w:lang w:val="en-US"/>
        </w:rPr>
        <w:t>priceInDollar</w:t>
      </w:r>
      <w:proofErr w:type="spellEnd"/>
      <w:r w:rsidRPr="00307D1A">
        <w:rPr>
          <w:rFonts w:asciiTheme="minorHAnsi" w:hAnsiTheme="minorHAnsi" w:cstheme="minorHAnsi"/>
          <w:lang w:val="en-US"/>
        </w:rPr>
        <w:t>” (double)</w:t>
      </w:r>
    </w:p>
    <w:p w14:paraId="2340C76A" w14:textId="77777777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p w14:paraId="3B67BAA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9"/>
        <w:gridCol w:w="7297"/>
      </w:tblGrid>
      <w:tr w:rsidR="00D34561" w:rsidRPr="00307D1A" w14:paraId="7B3459F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7078A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6C4C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B809E3" w14:paraId="51B09D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6CB8C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153D" w14:textId="77777777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http://localhost:8080/api/book/search?id=4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34561" w:rsidRPr="00307D1A" w14:paraId="3295C2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943762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B42B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 (int)</w:t>
            </w:r>
          </w:p>
        </w:tc>
      </w:tr>
      <w:tr w:rsidR="00D34561" w:rsidRPr="00307D1A" w14:paraId="17D535E5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64D7306" w14:textId="25993216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8AD7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B809E3" w14:paraId="740CAE4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0DFF4D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8F9D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returned</w:t>
            </w:r>
            <w:proofErr w:type="gramEnd"/>
          </w:p>
          <w:p w14:paraId="0EAF3EE6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If the book does not </w:t>
            </w:r>
            <w:proofErr w:type="gram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exist:</w:t>
            </w:r>
            <w:proofErr w:type="gram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returns nothing</w:t>
            </w:r>
          </w:p>
        </w:tc>
      </w:tr>
    </w:tbl>
    <w:p w14:paraId="544E3920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7F2577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12"/>
        <w:gridCol w:w="7304"/>
      </w:tblGrid>
      <w:tr w:rsidR="00D34561" w:rsidRPr="00307D1A" w14:paraId="04BE6FD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07125E1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E3A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D34561" w:rsidRPr="00B809E3" w14:paraId="449387B0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8D46418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A4EB" w14:textId="77777777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http://localhost:8080/api/book/remove?id=1</w:t>
              </w:r>
            </w:hyperlink>
          </w:p>
        </w:tc>
      </w:tr>
      <w:tr w:rsidR="00D34561" w:rsidRPr="00307D1A" w14:paraId="263035D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6AC94D3E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295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id (int)</w:t>
            </w:r>
          </w:p>
        </w:tc>
      </w:tr>
      <w:tr w:rsidR="00D34561" w:rsidRPr="00307D1A" w14:paraId="46E49DDE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8E5246" w14:textId="18A05E74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00C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D34561" w:rsidRPr="00B809E3" w14:paraId="7408548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4B1D007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94F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08670A71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7EA0E509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D7F8A7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29DDC1B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0F015B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D7AD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B809E3" w14:paraId="39ADF857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B5DC49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2A99" w14:textId="77777777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D34561" w:rsidRPr="00307D1A" w14:paraId="5974A3B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21CE36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5F9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  <w:p w14:paraId="51FC5C7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</w:p>
        </w:tc>
      </w:tr>
      <w:tr w:rsidR="00D34561" w:rsidRPr="00B809E3" w14:paraId="722944C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ABA6751" w14:textId="0C53FF89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094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B809E3" w14:paraId="49D9F6F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DC7718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A9A3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</w:tbl>
    <w:p w14:paraId="49E4E954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DD815CD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15C954F5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46FA673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CCFBAA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9F98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B809E3" w14:paraId="0E1F106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561FB1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8F0E" w14:textId="77777777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D34561" w:rsidRPr="00307D1A" w14:paraId="095257FC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8C55D9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54B5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</w:p>
        </w:tc>
      </w:tr>
      <w:tr w:rsidR="00D34561" w:rsidRPr="00B809E3" w14:paraId="238B29C8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70602D0" w14:textId="16541538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BC1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D34561" w:rsidRPr="00B809E3" w14:paraId="6549770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C51EBE3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113F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4E690D6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B01FACF" w14:textId="72F36BDB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B809E3" w:rsidRPr="00307D1A" w14:paraId="12410D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5FFB5B0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lastRenderedPageBreak/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ED49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809E3" w:rsidRPr="00B809E3" w14:paraId="2815818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4A5E9F3" w14:textId="77777777" w:rsidR="00B809E3" w:rsidRPr="00307D1A" w:rsidRDefault="00B809E3" w:rsidP="00B809E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F4BB" w14:textId="2DB71492" w:rsidR="00B809E3" w:rsidRPr="00B809E3" w:rsidRDefault="00B809E3" w:rsidP="00B8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</w:t>
              </w:r>
              <w:r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:</w:t>
              </w:r>
              <w:r w:rsidRPr="00236A6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8080/api/book/all?order=desc&amp;column=price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B809E3" w:rsidRPr="00307D1A" w14:paraId="6ECC186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C16D87B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3E900" w14:textId="77777777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Order: desc or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incr</w:t>
            </w:r>
            <w:proofErr w:type="spellEnd"/>
          </w:p>
          <w:p w14:paraId="737BC89D" w14:textId="2A961329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Column: price, </w:t>
            </w:r>
            <w:proofErr w:type="spellStart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B809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title</w:t>
            </w:r>
          </w:p>
        </w:tc>
      </w:tr>
      <w:tr w:rsidR="00B809E3" w:rsidRPr="00B809E3" w14:paraId="3EFCF59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6D0506E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43EF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B809E3" w:rsidRPr="00B809E3" w14:paraId="7E8AA346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966DD41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8C42" w14:textId="77777777" w:rsid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ordered by given column in given order (descending or increasing)</w:t>
            </w:r>
          </w:p>
          <w:p w14:paraId="4A42C4F4" w14:textId="4E491F48" w:rsidR="00B809E3" w:rsidRPr="00B809E3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URL in the example returns all books ordered by descending price</w:t>
            </w:r>
          </w:p>
        </w:tc>
      </w:tr>
    </w:tbl>
    <w:p w14:paraId="27A69E15" w14:textId="77777777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73CC278F" w14:textId="08E24BBE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307D1A" w:rsidSect="004B4053"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3E31" w14:textId="77777777" w:rsidR="00FD5ADB" w:rsidRDefault="00FD5ADB" w:rsidP="00AA2B46">
      <w:r>
        <w:separator/>
      </w:r>
    </w:p>
  </w:endnote>
  <w:endnote w:type="continuationSeparator" w:id="0">
    <w:p w14:paraId="184DC443" w14:textId="77777777" w:rsidR="00FD5ADB" w:rsidRDefault="00FD5ADB" w:rsidP="00AA2B46">
      <w:r>
        <w:continuationSeparator/>
      </w:r>
    </w:p>
  </w:endnote>
  <w:endnote w:type="continuationNotice" w:id="1">
    <w:p w14:paraId="0F171B64" w14:textId="77777777" w:rsidR="00FD5ADB" w:rsidRDefault="00FD5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D6B5" w14:textId="77777777" w:rsidR="00FD5ADB" w:rsidRDefault="00FD5ADB" w:rsidP="00AA2B46">
      <w:r>
        <w:separator/>
      </w:r>
    </w:p>
  </w:footnote>
  <w:footnote w:type="continuationSeparator" w:id="0">
    <w:p w14:paraId="71BEB489" w14:textId="77777777" w:rsidR="00FD5ADB" w:rsidRDefault="00FD5ADB" w:rsidP="00AA2B46">
      <w:r>
        <w:continuationSeparator/>
      </w:r>
    </w:p>
  </w:footnote>
  <w:footnote w:type="continuationNotice" w:id="1">
    <w:p w14:paraId="534F008E" w14:textId="77777777" w:rsidR="00FD5ADB" w:rsidRDefault="00FD5A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D1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053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9E3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BA4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561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2653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B12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ADB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34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?order=desc&amp;column=pric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2F4897" w:rsidRDefault="000000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2F4897"/>
    <w:rsid w:val="00821F6F"/>
    <w:rsid w:val="00994936"/>
    <w:rsid w:val="00E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31</TotalTime>
  <Pages>2</Pages>
  <Words>309</Words>
  <Characters>2020</Characters>
  <Application>Microsoft Office Word</Application>
  <DocSecurity>0</DocSecurity>
  <Lines>84</Lines>
  <Paragraphs>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10</cp:revision>
  <cp:lastPrinted>2021-06-28T07:02:00Z</cp:lastPrinted>
  <dcterms:created xsi:type="dcterms:W3CDTF">2023-03-07T13:23:00Z</dcterms:created>
  <dcterms:modified xsi:type="dcterms:W3CDTF">2023-03-13T19:40:00Z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