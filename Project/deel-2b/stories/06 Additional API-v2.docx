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35F692FA" w:rsidR="009A67FB" w:rsidRPr="003F5A76" w:rsidRDefault="00B847E7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459B9">
            <w:rPr>
              <w:lang w:val="en-US"/>
            </w:rPr>
            <w:t>06 Additional API - v2</w:t>
          </w:r>
        </w:sdtContent>
      </w:sdt>
    </w:p>
    <w:p w14:paraId="615D5E9E" w14:textId="77777777" w:rsidR="00DA26AD" w:rsidRPr="003F5A76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F5A76">
        <w:rPr>
          <w:rFonts w:cstheme="minorHAnsi"/>
          <w:lang w:val="en-US"/>
        </w:rPr>
        <w:t>Description</w:t>
      </w:r>
    </w:p>
    <w:p w14:paraId="7953E9E4" w14:textId="7C6B98B0" w:rsidR="00DA26AD" w:rsidRP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F5A76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F5A76" w:rsidRDefault="005A3D27" w:rsidP="005A3D2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>
        <w:rPr>
          <w:rFonts w:asciiTheme="minorHAnsi" w:hAnsiTheme="minorHAnsi" w:cstheme="minorHAnsi"/>
          <w:lang w:val="en-US"/>
        </w:rPr>
        <w:t>following</w:t>
      </w:r>
      <w:proofErr w:type="gramEnd"/>
      <w:r>
        <w:rPr>
          <w:rFonts w:asciiTheme="minorHAnsi" w:hAnsiTheme="minorHAnsi" w:cstheme="minorHAnsi"/>
          <w:lang w:val="en-US"/>
        </w:rPr>
        <w:t xml:space="preserve"> fields: “</w:t>
      </w:r>
      <w:r w:rsidRPr="003C56D8">
        <w:rPr>
          <w:rFonts w:asciiTheme="minorHAnsi" w:hAnsiTheme="minorHAnsi" w:cstheme="minorHAnsi"/>
          <w:lang w:val="en-US"/>
        </w:rPr>
        <w:t>id” (long), “title” (String), “</w:t>
      </w:r>
      <w:proofErr w:type="spellStart"/>
      <w:r w:rsidRPr="003C56D8">
        <w:rPr>
          <w:rFonts w:asciiTheme="minorHAnsi" w:hAnsiTheme="minorHAnsi" w:cstheme="minorHAnsi"/>
          <w:lang w:val="en-US"/>
        </w:rPr>
        <w:t>numberInStock</w:t>
      </w:r>
      <w:proofErr w:type="spellEnd"/>
      <w:r w:rsidRPr="003C56D8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C56D8">
        <w:rPr>
          <w:rFonts w:asciiTheme="minorHAnsi" w:hAnsiTheme="minorHAnsi" w:cstheme="minorHAnsi"/>
          <w:lang w:val="en-US"/>
        </w:rPr>
        <w:t>inColor</w:t>
      </w:r>
      <w:proofErr w:type="spellEnd"/>
      <w:r w:rsidRPr="003C56D8">
        <w:rPr>
          <w:rFonts w:asciiTheme="minorHAnsi" w:hAnsiTheme="minorHAnsi" w:cstheme="minorHAnsi"/>
          <w:lang w:val="en-US"/>
        </w:rPr>
        <w:t xml:space="preserve">” (Boolean), </w:t>
      </w:r>
      <w:r w:rsidRPr="005A3D27">
        <w:rPr>
          <w:rFonts w:asciiTheme="minorHAnsi" w:hAnsiTheme="minorHAnsi" w:cstheme="minorHAnsi"/>
          <w:lang w:val="en-US"/>
        </w:rPr>
        <w:t>“</w:t>
      </w:r>
      <w:proofErr w:type="spellStart"/>
      <w:r w:rsidRPr="005A3D27">
        <w:rPr>
          <w:rFonts w:asciiTheme="minorHAnsi" w:hAnsiTheme="minorHAnsi" w:cstheme="minorHAnsi"/>
          <w:lang w:val="en-US"/>
        </w:rPr>
        <w:t>priceInDollar</w:t>
      </w:r>
      <w:proofErr w:type="spellEnd"/>
      <w:r w:rsidRPr="005A3D27">
        <w:rPr>
          <w:rFonts w:asciiTheme="minorHAnsi" w:hAnsiTheme="minorHAnsi" w:cstheme="minorHAnsi"/>
          <w:lang w:val="en-US"/>
        </w:rPr>
        <w:t>” (double)</w:t>
      </w:r>
    </w:p>
    <w:p w14:paraId="73CC278F" w14:textId="08E24BBE" w:rsidR="00DA26AD" w:rsidRDefault="00DA26AD" w:rsidP="00DA26AD">
      <w:pPr>
        <w:rPr>
          <w:lang w:val="en-US"/>
        </w:rPr>
      </w:pPr>
    </w:p>
    <w:p w14:paraId="240B1E9F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3F0B2268" w14:textId="77777777" w:rsidR="002971C5" w:rsidRPr="009369F3" w:rsidRDefault="002971C5" w:rsidP="002971C5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2971C5" w:rsidRPr="009C17A7" w14:paraId="115A666C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933CFFE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FF71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2971C5" w:rsidRPr="000A2F34" w14:paraId="7D6498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541804F1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264DF" w14:textId="77777777" w:rsidR="002971C5" w:rsidRPr="009C17A7" w:rsidRDefault="00B847E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2971C5" w:rsidRPr="00236A6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 w:rsidR="002971C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9C17A7" w14:paraId="79DFC5F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731B5E8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330F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2971C5" w:rsidRPr="009C17A7" w14:paraId="7CB7A2E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BAE782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0180E" w14:textId="77777777" w:rsidR="002971C5" w:rsidRPr="0079715D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2971C5" w:rsidRPr="001C4ACB" w14:paraId="5FC1146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BF1859C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77BA" w14:textId="0C07BECC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0A2F34" w14:paraId="1DB1F264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D389ABF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575E" w14:textId="77777777" w:rsidR="002971C5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2F45A404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 If the book does not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4EAC9E00" w14:textId="77777777" w:rsidR="002971C5" w:rsidRPr="009369F3" w:rsidRDefault="002971C5" w:rsidP="002971C5">
      <w:pPr>
        <w:rPr>
          <w:b/>
          <w:bCs/>
          <w:lang w:val="en-US"/>
        </w:rPr>
      </w:pPr>
    </w:p>
    <w:p w14:paraId="4BA69C65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673A34DE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7EB2906F" w14:textId="59A28A75" w:rsidR="009369F3" w:rsidRPr="009369F3" w:rsidRDefault="009369F3" w:rsidP="00DA26AD">
      <w:pPr>
        <w:rPr>
          <w:rFonts w:asciiTheme="minorHAnsi" w:hAnsiTheme="minorHAnsi" w:cstheme="minorHAnsi"/>
          <w:b/>
          <w:bCs/>
          <w:lang w:val="en-US"/>
        </w:rPr>
      </w:pPr>
      <w:r w:rsidRPr="009369F3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9369F3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4262FE" w:rsidRPr="004262FE" w14:paraId="68E7B846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7B448F" w14:textId="48039D97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228E5" w14:textId="464A1E23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4262FE" w:rsidRPr="000A2F34" w14:paraId="3D07E8F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C954287" w14:textId="40335259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FA81" w14:textId="1F409EFF" w:rsidR="004262FE" w:rsidRPr="004262FE" w:rsidRDefault="00B847E7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4262FE" w:rsidRPr="004262FE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4262FE" w:rsidRPr="004262FE" w14:paraId="36BE8ED7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380940E" w14:textId="5345378C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DEDD" w14:textId="39880754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B821B3" w:rsidRPr="004262FE" w14:paraId="06FF68DD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77A9DAE" w14:textId="11A0A409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FF24E" w14:textId="77418D07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B821B3" w:rsidRPr="000A2F34" w14:paraId="770159DC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F66A78D" w14:textId="1F48789F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4418" w14:textId="512F0886" w:rsidR="00B821B3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If no book with given id exists: </w:t>
            </w:r>
            <w:r w:rsidR="000A2F34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response </w:t>
            </w:r>
            <w:r w:rsidR="00B847E7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“</w:t>
            </w:r>
            <w:r w:rsidR="000A2F34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400 BAD REQUEST</w:t>
            </w:r>
            <w:r w:rsidR="00B847E7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” with error (</w:t>
            </w:r>
            <w:proofErr w:type="gramStart"/>
            <w:r w:rsidR="00B847E7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JSON)</w:t>
            </w:r>
            <w:r w:rsidR="000A2F34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</w:t>
            </w:r>
            <w:r w:rsidR="00E4473A"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</w:t>
            </w:r>
            <w:r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with</w:t>
            </w:r>
            <w:proofErr w:type="gramEnd"/>
            <w:r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field “id” and message “book with id {id} does not exist.”</w:t>
            </w:r>
          </w:p>
          <w:p w14:paraId="703687B7" w14:textId="6A2A2174" w:rsidR="00350649" w:rsidRPr="00015FF1" w:rsidRDefault="00350649" w:rsidP="00350649">
            <w:pPr>
              <w:pStyle w:val="CodeSyntax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15FF1">
              <w:rPr>
                <w:sz w:val="18"/>
                <w:szCs w:val="18"/>
                <w:lang w:val="en-US"/>
              </w:rPr>
              <w:t>"id": "Book with id 10 does not exist."</w:t>
            </w:r>
          </w:p>
        </w:tc>
      </w:tr>
      <w:tr w:rsidR="00B821B3" w:rsidRPr="000A2F34" w14:paraId="7596E31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9E139CC" w14:textId="5B5FCBB4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E336" w14:textId="77777777" w:rsidR="00B821B3" w:rsidRPr="00546E22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2072F7BD" w14:textId="35413129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2C898F38" w14:textId="77777777" w:rsidR="009C17A7" w:rsidRDefault="009C17A7" w:rsidP="00E4473A">
      <w:pPr>
        <w:rPr>
          <w:rFonts w:asciiTheme="minorHAnsi" w:hAnsiTheme="minorHAnsi" w:cstheme="minorHAnsi"/>
          <w:b/>
          <w:bCs/>
          <w:lang w:val="en-US"/>
        </w:rPr>
      </w:pPr>
    </w:p>
    <w:p w14:paraId="2743D130" w14:textId="58B18008" w:rsidR="00E4473A" w:rsidRPr="009369F3" w:rsidRDefault="00E406DF" w:rsidP="00E4473A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299"/>
        <w:gridCol w:w="7717"/>
      </w:tblGrid>
      <w:tr w:rsidR="00E4473A" w:rsidRPr="009C17A7" w14:paraId="2747C85B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FBCE086" w14:textId="77777777" w:rsidR="00E4473A" w:rsidRPr="009C17A7" w:rsidRDefault="00E4473A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5676" w14:textId="75A3193B" w:rsidR="00E4473A" w:rsidRPr="009C17A7" w:rsidRDefault="00255E3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9715D" w:rsidRPr="000A2F34" w14:paraId="398F699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DE1C96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4B94" w14:textId="287D2A41" w:rsidR="0079715D" w:rsidRPr="009C17A7" w:rsidRDefault="00B847E7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7166BD" w:rsidRPr="009C17A7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7166BD"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79715D" w:rsidRPr="009C17A7" w14:paraId="3BA6D71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D2DDBC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2223" w14:textId="77777777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2D915641" w14:textId="4A37A295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79715D" w:rsidRPr="000A2F34" w14:paraId="7E5CEB53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A96D1F9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E28C" w14:textId="41528C43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79715D" w:rsidRPr="009C17A7" w14:paraId="759B83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BCC085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lastRenderedPageBreak/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28169" w14:textId="2E3ABBBF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79715D" w:rsidRPr="000A2F34" w14:paraId="6EA446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1DC21E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085E5" w14:textId="77777777" w:rsidR="0079715D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  <w:p w14:paraId="0FD4B805" w14:textId="5F33FCA9" w:rsidR="0072386F" w:rsidRPr="0072386F" w:rsidRDefault="0072386F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2386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no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books are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found: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empty list</w:t>
            </w:r>
          </w:p>
        </w:tc>
      </w:tr>
    </w:tbl>
    <w:p w14:paraId="5F3503F0" w14:textId="77777777" w:rsidR="009369F3" w:rsidRDefault="009369F3" w:rsidP="00DA26AD">
      <w:pPr>
        <w:rPr>
          <w:b/>
          <w:bCs/>
          <w:lang w:val="en-US"/>
        </w:rPr>
      </w:pPr>
    </w:p>
    <w:p w14:paraId="307414E2" w14:textId="77777777" w:rsidR="007166BD" w:rsidRDefault="007166BD" w:rsidP="00DA26AD">
      <w:pPr>
        <w:rPr>
          <w:b/>
          <w:bCs/>
          <w:lang w:val="en-US"/>
        </w:rPr>
      </w:pPr>
    </w:p>
    <w:p w14:paraId="6B14BA7B" w14:textId="24D75412" w:rsidR="00177917" w:rsidRPr="009369F3" w:rsidRDefault="00177917" w:rsidP="00177917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Find books </w:t>
      </w:r>
      <w:r w:rsidR="002971C5">
        <w:rPr>
          <w:rFonts w:asciiTheme="minorHAnsi" w:hAnsiTheme="minorHAnsi" w:cstheme="minorHAnsi"/>
          <w:b/>
          <w:bCs/>
          <w:lang w:val="en-US"/>
        </w:rPr>
        <w:t>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478"/>
        <w:gridCol w:w="7538"/>
      </w:tblGrid>
      <w:tr w:rsidR="00177917" w:rsidRPr="009C17A7" w14:paraId="5EDA82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42ED1C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F85B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177917" w:rsidRPr="000A2F34" w14:paraId="5B80533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DA4C6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93CF" w14:textId="6BACBBB3" w:rsidR="00177917" w:rsidRPr="009C17A7" w:rsidRDefault="00B847E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177917"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177917" w:rsidRPr="009C17A7" w14:paraId="385BE40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505A89E" w14:textId="77777777" w:rsidR="00177917" w:rsidRPr="009C17A7" w:rsidRDefault="00177917" w:rsidP="00177917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F760" w14:textId="10679655" w:rsidR="00177917" w:rsidRPr="009C17A7" w:rsidRDefault="00177917" w:rsidP="00177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177917" w:rsidRPr="000A2F34" w14:paraId="25EEA4D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846FB2A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5D51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177917" w:rsidRPr="009C17A7" w14:paraId="79D4807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F36EA0E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F108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177917" w:rsidRPr="000A2F34" w14:paraId="246BBFD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85251A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E1C3" w14:textId="1CCFAE05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54AC932B" w14:textId="77777777" w:rsidR="00177917" w:rsidRDefault="00177917" w:rsidP="00177917">
      <w:pPr>
        <w:rPr>
          <w:b/>
          <w:bCs/>
          <w:lang w:val="en-US"/>
        </w:rPr>
      </w:pPr>
    </w:p>
    <w:p w14:paraId="2BA0856D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02A0D" w:rsidRPr="00307D1A" w14:paraId="663F6C13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82B824F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F720" w14:textId="77777777" w:rsidR="00D02A0D" w:rsidRPr="00307D1A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02A0D" w:rsidRPr="000A2F34" w14:paraId="6E10A55A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A2212DC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425B" w14:textId="77777777" w:rsidR="00D02A0D" w:rsidRPr="00B809E3" w:rsidRDefault="00B847E7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="00D02A0D"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http://localhost:8080/api/book/all/order?order=desc&amp;column=price</w:t>
              </w:r>
            </w:hyperlink>
            <w:r w:rsidR="00D02A0D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D02A0D" w:rsidRPr="000A2F34" w14:paraId="7A783D57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A4571F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F099E" w14:textId="14456B4C" w:rsidR="00D02A0D" w:rsidRPr="00B809E3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Order: desc or </w:t>
            </w:r>
            <w:proofErr w:type="spellStart"/>
            <w:r w:rsidR="005D42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proofErr w:type="spellEnd"/>
          </w:p>
          <w:p w14:paraId="0C10C593" w14:textId="77777777" w:rsidR="00D02A0D" w:rsidRPr="00B809E3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Column: price, </w:t>
            </w:r>
            <w:proofErr w:type="spellStart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title</w:t>
            </w:r>
          </w:p>
        </w:tc>
      </w:tr>
      <w:tr w:rsidR="00D02A0D" w:rsidRPr="000A2F34" w14:paraId="4C6CB7BC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1D6217F" w14:textId="2D62C0C3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 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FFEBF" w14:textId="77777777" w:rsidR="00D02A0D" w:rsidRPr="00307D1A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02A0D" w:rsidRPr="00350649" w14:paraId="2797A38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C37F107" w14:textId="172DF96E" w:rsidR="00D02A0D" w:rsidRPr="002B3C2F" w:rsidRDefault="002B3C2F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C289" w14:textId="1FF79623" w:rsidR="00D02A0D" w:rsidRDefault="002B3C2F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800919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If the </w:t>
            </w:r>
            <w:r w:rsidR="00913AFD" w:rsidRPr="00800919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given column does not exist: </w:t>
            </w:r>
            <w:r w:rsidR="00B847E7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“400 BAD REQUEST” with error (JSON) </w:t>
            </w:r>
            <w:r w:rsidR="00B847E7" w:rsidRPr="004D0FAF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</w:t>
            </w:r>
            <w:r w:rsidR="00913AFD" w:rsidRPr="00800919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with field “column” and message “Invalid column order”.</w:t>
            </w:r>
          </w:p>
          <w:p w14:paraId="0926910F" w14:textId="46D9B46F" w:rsidR="00230857" w:rsidRPr="00230857" w:rsidRDefault="00230857" w:rsidP="00230857">
            <w:pPr>
              <w:pStyle w:val="CodeSyntax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30857">
              <w:rPr>
                <w:sz w:val="18"/>
                <w:szCs w:val="18"/>
                <w:lang w:val="en-US"/>
              </w:rPr>
              <w:t>"column": "Invalid column order"</w:t>
            </w:r>
          </w:p>
        </w:tc>
      </w:tr>
      <w:tr w:rsidR="00D02A0D" w:rsidRPr="000A2F34" w14:paraId="3948C1E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1D172AE" w14:textId="77777777" w:rsidR="00D02A0D" w:rsidRPr="000679E4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2658" w14:textId="77777777" w:rsidR="00D02A0D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ordered by given column in given order (descending or increasing)</w:t>
            </w:r>
          </w:p>
          <w:p w14:paraId="54B0F375" w14:textId="77777777" w:rsidR="00D02A0D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URL in the example returns all books ordered by descending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</w:t>
            </w:r>
            <w:proofErr w:type="gramEnd"/>
          </w:p>
          <w:p w14:paraId="6963EB5A" w14:textId="7A931E51" w:rsidR="00D02A0D" w:rsidRPr="00B809E3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</w:t>
            </w:r>
            <w:r w:rsidR="005D42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”, books are ordered descending.</w:t>
            </w:r>
          </w:p>
        </w:tc>
      </w:tr>
      <w:tr w:rsidR="00D02A0D" w:rsidRPr="000A2F34" w14:paraId="3905726E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43651A" w14:textId="77777777" w:rsidR="00D02A0D" w:rsidRPr="000679E4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 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7A67" w14:textId="77777777" w:rsidR="00D02A0D" w:rsidRPr="002C60E1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6" w:history="1">
              <w:r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6E8680BB" w14:textId="77777777" w:rsidR="00D02A0D" w:rsidRPr="002C60E1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7" w:anchor="2-sorting-with-a-sort-parameter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allows you to implement the request with one line of code.</w:t>
            </w:r>
          </w:p>
        </w:tc>
      </w:tr>
    </w:tbl>
    <w:p w14:paraId="2103C067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</w:p>
    <w:p w14:paraId="271665C7" w14:textId="77777777" w:rsidR="008629F1" w:rsidRPr="009369F3" w:rsidRDefault="008629F1" w:rsidP="00DA26AD">
      <w:pPr>
        <w:rPr>
          <w:b/>
          <w:bCs/>
          <w:lang w:val="en-US"/>
        </w:rPr>
      </w:pPr>
    </w:p>
    <w:sectPr w:rsidR="008629F1" w:rsidRPr="009369F3" w:rsidSect="00532344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4D1F" w14:textId="77777777" w:rsidR="00497E64" w:rsidRDefault="00497E64" w:rsidP="00AA2B46">
      <w:r>
        <w:separator/>
      </w:r>
    </w:p>
  </w:endnote>
  <w:endnote w:type="continuationSeparator" w:id="0">
    <w:p w14:paraId="36DB8508" w14:textId="77777777" w:rsidR="00497E64" w:rsidRDefault="00497E64" w:rsidP="00AA2B46">
      <w:r>
        <w:continuationSeparator/>
      </w:r>
    </w:p>
  </w:endnote>
  <w:endnote w:type="continuationNotice" w:id="1">
    <w:p w14:paraId="615953EC" w14:textId="77777777" w:rsidR="00497E64" w:rsidRDefault="00497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16E6CBB5" w:rsidR="00043B06" w:rsidRPr="004004C5" w:rsidRDefault="00B847E7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459B9">
                <w:rPr>
                  <w:color w:val="808080" w:themeColor="background1" w:themeShade="80"/>
                  <w:szCs w:val="22"/>
                </w:rPr>
                <w:t>06 Additional API - v2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6DE4" w14:textId="77777777" w:rsidR="00497E64" w:rsidRDefault="00497E64" w:rsidP="00AA2B46">
      <w:r>
        <w:separator/>
      </w:r>
    </w:p>
  </w:footnote>
  <w:footnote w:type="continuationSeparator" w:id="0">
    <w:p w14:paraId="49E67055" w14:textId="77777777" w:rsidR="00497E64" w:rsidRDefault="00497E64" w:rsidP="00AA2B46">
      <w:r>
        <w:continuationSeparator/>
      </w:r>
    </w:p>
  </w:footnote>
  <w:footnote w:type="continuationNotice" w:id="1">
    <w:p w14:paraId="78FC33FE" w14:textId="77777777" w:rsidR="00497E64" w:rsidRDefault="00497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1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F34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917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97646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4ACB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857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5E30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1C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2F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649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1FFC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5DBD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2FE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97E64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0FAF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2344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42EB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4FB5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0E93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66BD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386F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1BD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15D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19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2C7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72E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29F1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3AFD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9F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59B9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17A7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5FA0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1B3"/>
    <w:rsid w:val="00B82348"/>
    <w:rsid w:val="00B82929"/>
    <w:rsid w:val="00B83273"/>
    <w:rsid w:val="00B832DD"/>
    <w:rsid w:val="00B83872"/>
    <w:rsid w:val="00B847E7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2FA8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0D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27939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12D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06DF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473A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6D0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1" TargetMode="External"/><Relationship Id="rId17" Type="http://schemas.openxmlformats.org/officeDocument/2006/relationships/hyperlink" Target="https://www.baeldung.com/spring-data-sor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ava/nutsandbolts/switch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/order?order=desc&amp;column=pric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4B2D5E" w:rsidRDefault="004B2D5E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4A709B"/>
    <w:rsid w:val="004B2D5E"/>
    <w:rsid w:val="006A2918"/>
    <w:rsid w:val="00E429AE"/>
    <w:rsid w:val="00F4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46</TotalTime>
  <Pages>2</Pages>
  <Words>400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 - v2</dc:title>
  <dc:subject>Back-End Development</dc:subject>
  <dc:creator>Greetje Jongen</dc:creator>
  <cp:keywords/>
  <dc:description/>
  <cp:lastModifiedBy>Greetje Jongen</cp:lastModifiedBy>
  <cp:revision>41</cp:revision>
  <cp:lastPrinted>2021-06-28T07:02:00Z</cp:lastPrinted>
  <dcterms:created xsi:type="dcterms:W3CDTF">2023-03-07T13:23:00Z</dcterms:created>
  <dcterms:modified xsi:type="dcterms:W3CDTF">2023-03-20T12:48:00Z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